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A31A76" w14:paraId="765C37F0" w14:textId="77777777" w:rsidTr="009977FE">
        <w:tc>
          <w:tcPr>
            <w:tcW w:w="2836" w:type="dxa"/>
            <w:gridSpan w:val="3"/>
            <w:vAlign w:val="center"/>
          </w:tcPr>
          <w:p w14:paraId="765C37ED" w14:textId="77777777" w:rsidR="00281BA8" w:rsidRPr="00A31A76" w:rsidRDefault="009977FE" w:rsidP="00E724D1">
            <w:pPr>
              <w:pStyle w:val="Cabealho"/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inline distT="0" distB="0" distL="0" distR="0" wp14:anchorId="765C3928" wp14:editId="765C392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765C37EE" w14:textId="77777777" w:rsidR="00281BA8" w:rsidRPr="00A31A76" w:rsidRDefault="009D3061" w:rsidP="00E72DD4">
            <w:pPr>
              <w:jc w:val="left"/>
              <w:rPr>
                <w:rFonts w:asciiTheme="minorHAnsi" w:hAnsiTheme="minorHAnsi"/>
                <w:u w:val="single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7728" behindDoc="0" locked="0" layoutInCell="1" allowOverlap="1" wp14:anchorId="765C392A" wp14:editId="765C392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A31A76">
              <w:rPr>
                <w:rFonts w:asciiTheme="minorHAnsi" w:hAnsiTheme="minorHAnsi"/>
              </w:rPr>
              <w:t>UNIVERSIDADE LUTERANA DO BRASI</w:t>
            </w:r>
            <w:r w:rsidR="00D17E01" w:rsidRPr="00A31A76">
              <w:rPr>
                <w:rFonts w:asciiTheme="minorHAnsi" w:hAnsiTheme="minorHAnsi"/>
              </w:rPr>
              <w:t>L</w:t>
            </w:r>
            <w:r w:rsidR="00D17E01" w:rsidRPr="00A31A76">
              <w:rPr>
                <w:rFonts w:asciiTheme="minorHAnsi" w:hAnsiTheme="minorHAnsi"/>
              </w:rPr>
              <w:br/>
              <w:t>ULBRA–Torres</w:t>
            </w:r>
            <w:r w:rsidR="00D17E01" w:rsidRPr="00A31A76">
              <w:rPr>
                <w:rFonts w:asciiTheme="minorHAnsi" w:hAnsiTheme="minorHAnsi"/>
              </w:rPr>
              <w:br/>
              <w:t xml:space="preserve">CURSOS DE SI E </w:t>
            </w:r>
            <w:r w:rsidR="00281BA8" w:rsidRPr="00A31A76">
              <w:rPr>
                <w:rFonts w:asciiTheme="minorHAnsi" w:hAnsiTheme="minorHAnsi"/>
              </w:rPr>
              <w:t>STADS</w:t>
            </w:r>
            <w:r w:rsidR="00281BA8" w:rsidRPr="00A31A76">
              <w:rPr>
                <w:rFonts w:asciiTheme="minorHAnsi" w:hAnsiTheme="minorHAnsi"/>
              </w:rPr>
              <w:br/>
            </w:r>
          </w:p>
        </w:tc>
        <w:tc>
          <w:tcPr>
            <w:tcW w:w="2268" w:type="dxa"/>
            <w:gridSpan w:val="3"/>
          </w:tcPr>
          <w:p w14:paraId="765C37EF" w14:textId="2EB8DD8A" w:rsidR="00281BA8" w:rsidRPr="00A31A76" w:rsidRDefault="00E775C0" w:rsidP="00E724D1">
            <w:pPr>
              <w:pStyle w:val="Cabealho"/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inline distT="0" distB="0" distL="0" distR="0" wp14:anchorId="0517B600" wp14:editId="7F4E1C03">
                  <wp:extent cx="1303020" cy="3873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:rsidRPr="00A31A76" w14:paraId="765C37F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765C37F1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765C37F2" w14:textId="77777777" w:rsidR="00281BA8" w:rsidRPr="00A31A76" w:rsidRDefault="003C6219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765C37F3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765C37F4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</w:tr>
      <w:tr w:rsidR="00281BA8" w:rsidRPr="00A31A76" w14:paraId="765C37FA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765C37F6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765C37F7" w14:textId="77777777" w:rsidR="00281BA8" w:rsidRPr="00A31A76" w:rsidRDefault="00561570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765C37F8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Semestre letivo...:</w:t>
            </w:r>
          </w:p>
        </w:tc>
        <w:tc>
          <w:tcPr>
            <w:tcW w:w="1394" w:type="dxa"/>
          </w:tcPr>
          <w:p w14:paraId="765C37F9" w14:textId="2E98C2A9" w:rsidR="00281BA8" w:rsidRPr="00A31A76" w:rsidRDefault="00281BA8" w:rsidP="00E279D9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201</w:t>
            </w:r>
            <w:r w:rsidR="00E279D9">
              <w:rPr>
                <w:rFonts w:asciiTheme="minorHAnsi" w:hAnsiTheme="minorHAnsi"/>
              </w:rPr>
              <w:t>6</w:t>
            </w:r>
            <w:r w:rsidRPr="00A31A76">
              <w:rPr>
                <w:rFonts w:asciiTheme="minorHAnsi" w:hAnsiTheme="minorHAnsi"/>
              </w:rPr>
              <w:t>/</w:t>
            </w:r>
            <w:r w:rsidR="00E279D9">
              <w:rPr>
                <w:rFonts w:asciiTheme="minorHAnsi" w:hAnsiTheme="minorHAnsi"/>
              </w:rPr>
              <w:t>1</w:t>
            </w:r>
          </w:p>
        </w:tc>
      </w:tr>
      <w:tr w:rsidR="00281BA8" w:rsidRPr="00A31A76" w14:paraId="765C37F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765C37FB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765C37FC" w14:textId="77777777" w:rsidR="00281BA8" w:rsidRPr="00A31A76" w:rsidRDefault="00E45791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Sistemas de Informação Stads</w:t>
            </w:r>
          </w:p>
        </w:tc>
        <w:tc>
          <w:tcPr>
            <w:tcW w:w="1950" w:type="dxa"/>
            <w:gridSpan w:val="2"/>
          </w:tcPr>
          <w:p w14:paraId="765C37FD" w14:textId="732A465C" w:rsidR="00281BA8" w:rsidRPr="00A31A76" w:rsidRDefault="00281BA8" w:rsidP="00E775C0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Data</w:t>
            </w:r>
          </w:p>
        </w:tc>
        <w:tc>
          <w:tcPr>
            <w:tcW w:w="1394" w:type="dxa"/>
          </w:tcPr>
          <w:p w14:paraId="765C37FE" w14:textId="77777777" w:rsidR="00281BA8" w:rsidRPr="00A31A76" w:rsidRDefault="00281BA8" w:rsidP="00E45791">
            <w:pPr>
              <w:rPr>
                <w:rFonts w:asciiTheme="minorHAnsi" w:hAnsiTheme="minorHAnsi"/>
              </w:rPr>
            </w:pPr>
          </w:p>
        </w:tc>
      </w:tr>
      <w:tr w:rsidR="00281BA8" w:rsidRPr="00A31A76" w14:paraId="765C380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765C3800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765C3801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765C3802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765C3803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</w:tr>
    </w:tbl>
    <w:p w14:paraId="765C3805" w14:textId="77777777" w:rsidR="00281BA8" w:rsidRPr="00A31A76" w:rsidRDefault="00281BA8" w:rsidP="00E724D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3"/>
      </w:tblGrid>
      <w:tr w:rsidR="00281BA8" w:rsidRPr="00A31A76" w14:paraId="765C3808" w14:textId="77777777" w:rsidTr="00E61330">
        <w:tc>
          <w:tcPr>
            <w:tcW w:w="10314" w:type="dxa"/>
            <w:shd w:val="clear" w:color="auto" w:fill="F3F3F3"/>
          </w:tcPr>
          <w:p w14:paraId="765C3806" w14:textId="7BDBD376" w:rsidR="00AD02C8" w:rsidRDefault="00404BE2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INSTRUÇÕES </w:t>
            </w:r>
            <w:r w:rsidR="00972ED4">
              <w:rPr>
                <w:rFonts w:asciiTheme="minorHAnsi" w:hAnsiTheme="minorHAnsi"/>
              </w:rPr>
              <w:t xml:space="preserve">DA </w:t>
            </w:r>
            <w:r w:rsidRPr="00A31A76">
              <w:rPr>
                <w:rFonts w:asciiTheme="minorHAnsi" w:hAnsiTheme="minorHAnsi"/>
              </w:rPr>
              <w:t>ATIVIDADE</w:t>
            </w:r>
            <w:r w:rsidR="008867F8" w:rsidRPr="00A31A76">
              <w:rPr>
                <w:rFonts w:asciiTheme="minorHAnsi" w:hAnsiTheme="minorHAnsi"/>
              </w:rPr>
              <w:t xml:space="preserve"> </w:t>
            </w:r>
          </w:p>
          <w:p w14:paraId="23BC7870" w14:textId="77777777" w:rsidR="00A31A76" w:rsidRPr="008A1063" w:rsidRDefault="00A31A76" w:rsidP="00E724D1">
            <w:pPr>
              <w:rPr>
                <w:rFonts w:asciiTheme="minorHAnsi" w:hAnsiTheme="minorHAnsi"/>
              </w:rPr>
            </w:pPr>
            <w:r w:rsidRPr="008A1063">
              <w:rPr>
                <w:rFonts w:asciiTheme="minorHAnsi" w:hAnsiTheme="minorHAnsi"/>
              </w:rPr>
              <w:t>Prova individual sem consulta</w:t>
            </w:r>
          </w:p>
          <w:p w14:paraId="765C3807" w14:textId="79B283F2" w:rsidR="00101B3F" w:rsidRPr="00A31A76" w:rsidRDefault="00A31A76" w:rsidP="003744F7">
            <w:pPr>
              <w:rPr>
                <w:rFonts w:asciiTheme="minorHAnsi" w:hAnsiTheme="minorHAnsi"/>
              </w:rPr>
            </w:pPr>
            <w:r w:rsidRPr="008A1063">
              <w:rPr>
                <w:rFonts w:asciiTheme="minorHAnsi" w:hAnsiTheme="minorHAnsi"/>
              </w:rPr>
              <w:t xml:space="preserve">Peso da prova </w:t>
            </w:r>
            <w:r w:rsidR="00E153E0">
              <w:rPr>
                <w:rFonts w:asciiTheme="minorHAnsi" w:hAnsiTheme="minorHAnsi"/>
              </w:rPr>
              <w:t>6</w:t>
            </w:r>
          </w:p>
        </w:tc>
      </w:tr>
    </w:tbl>
    <w:p w14:paraId="2A54A861" w14:textId="39F45DB9" w:rsidR="00E775C0" w:rsidRPr="00E775C0" w:rsidRDefault="00E775C0" w:rsidP="00826712">
      <w:pPr>
        <w:autoSpaceDE w:val="0"/>
        <w:autoSpaceDN w:val="0"/>
        <w:adjustRightInd w:val="0"/>
        <w:jc w:val="left"/>
        <w:rPr>
          <w:rFonts w:asciiTheme="minorHAnsi" w:hAnsiTheme="minorHAnsi" w:cs="NimbusRomNo9L-Regu"/>
          <w:sz w:val="22"/>
          <w:szCs w:val="22"/>
          <w:u w:val="single"/>
        </w:rPr>
      </w:pPr>
    </w:p>
    <w:p w14:paraId="0D8E6FA9" w14:textId="77777777" w:rsidR="00546478" w:rsidRPr="002713F8" w:rsidRDefault="00546478" w:rsidP="00D40E25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3CFAB70B" w14:textId="29AB0214" w:rsidR="00546478" w:rsidRPr="00C65BCB" w:rsidRDefault="00E9410B" w:rsidP="00C65BC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>Considerando</w:t>
      </w:r>
      <w:r w:rsidR="000F59EC" w:rsidRPr="00C65BCB">
        <w:rPr>
          <w:rFonts w:ascii="Calibri" w:hAnsi="Calibri" w:cs="Arial"/>
          <w:szCs w:val="24"/>
        </w:rPr>
        <w:t xml:space="preserve"> a implementação </w:t>
      </w:r>
      <w:r w:rsidRPr="00C65BCB">
        <w:rPr>
          <w:rFonts w:ascii="Calibri" w:hAnsi="Calibri" w:cs="Arial"/>
          <w:szCs w:val="24"/>
        </w:rPr>
        <w:t>da estrutura abaixo</w:t>
      </w:r>
      <w:r w:rsidR="004325CB" w:rsidRPr="00C65BCB">
        <w:rPr>
          <w:rFonts w:ascii="Calibri" w:hAnsi="Calibri" w:cs="Arial"/>
          <w:szCs w:val="24"/>
        </w:rPr>
        <w:t xml:space="preserve"> como exemplo</w:t>
      </w:r>
      <w:r w:rsidRPr="00C65BCB">
        <w:rPr>
          <w:rFonts w:ascii="Calibri" w:hAnsi="Calibri" w:cs="Arial"/>
          <w:szCs w:val="24"/>
        </w:rPr>
        <w:t>, implemente os métodos push(int a) e pop() para estrutura pilha.  A implementação deve considerar que a pilha foi inicializada, que não se remova caso a pilha esteja vazia e que não se adicione caso a pilha esteja cheia.</w:t>
      </w:r>
      <w:r w:rsidR="00C65BCB" w:rsidRPr="00C65BCB">
        <w:rPr>
          <w:rFonts w:ascii="Calibri" w:hAnsi="Calibri" w:cs="Arial"/>
          <w:szCs w:val="24"/>
        </w:rPr>
        <w:t xml:space="preserve"> </w:t>
      </w:r>
      <w:r w:rsidR="00C65BCB" w:rsidRPr="00C65BCB">
        <w:rPr>
          <w:rFonts w:ascii="Calibri" w:hAnsi="Calibri" w:cs="Arial"/>
          <w:b/>
          <w:szCs w:val="24"/>
        </w:rPr>
        <w:t>(1)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0F59EC" w14:paraId="23C0326B" w14:textId="77777777" w:rsidTr="00B11019">
        <w:tc>
          <w:tcPr>
            <w:tcW w:w="10173" w:type="dxa"/>
          </w:tcPr>
          <w:p w14:paraId="7F038B3A" w14:textId="25E37FFF" w:rsidR="000F59EC" w:rsidRPr="000F59EC" w:rsidRDefault="000F59EC" w:rsidP="000F59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716BBE6" wp14:editId="575F190D">
                  <wp:extent cx="3371440" cy="3642360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Tela 2016-04-26 às 09.39.1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10" cy="365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9EC" w14:paraId="50D5DEAB" w14:textId="77777777" w:rsidTr="00E9410B">
        <w:trPr>
          <w:trHeight w:val="3630"/>
        </w:trPr>
        <w:tc>
          <w:tcPr>
            <w:tcW w:w="10173" w:type="dxa"/>
          </w:tcPr>
          <w:p w14:paraId="03A7A0F1" w14:textId="77777777" w:rsidR="000F59EC" w:rsidRDefault="000F59EC" w:rsidP="000F59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szCs w:val="24"/>
              </w:rPr>
            </w:pPr>
          </w:p>
        </w:tc>
      </w:tr>
    </w:tbl>
    <w:p w14:paraId="1B224DD2" w14:textId="77777777" w:rsidR="000F59EC" w:rsidRPr="000F59EC" w:rsidRDefault="000F59EC" w:rsidP="000F59E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68C55B0" w14:textId="77777777" w:rsidR="00C731D4" w:rsidRPr="002713F8" w:rsidRDefault="00C731D4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60C030E1" w14:textId="77777777" w:rsidR="00C731D4" w:rsidRPr="00C65BCB" w:rsidRDefault="00C731D4" w:rsidP="00C65BCB">
      <w:pPr>
        <w:pStyle w:val="PargrafodaLista"/>
        <w:autoSpaceDE w:val="0"/>
        <w:autoSpaceDN w:val="0"/>
        <w:adjustRightInd w:val="0"/>
        <w:ind w:left="720"/>
        <w:rPr>
          <w:rFonts w:ascii="Calibri" w:hAnsi="Calibri" w:cs="Arial"/>
          <w:szCs w:val="24"/>
        </w:rPr>
      </w:pPr>
    </w:p>
    <w:p w14:paraId="7991AB72" w14:textId="753FD69A" w:rsidR="004325CB" w:rsidRPr="00C65BCB" w:rsidRDefault="004325CB" w:rsidP="00C65BC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 xml:space="preserve">Considerando a implementação da estrutura abaixo como exemplo, implemente os métodos add(int a) e remover() para estrutura fila.  A implementação deve considerar que a fila foi inicializada, que não se remova caso a fila esteja vazia e que não se adicione caso a </w:t>
      </w:r>
      <w:r w:rsidR="00B23544" w:rsidRPr="00C65BCB">
        <w:rPr>
          <w:rFonts w:ascii="Calibri" w:hAnsi="Calibri" w:cs="Arial"/>
          <w:szCs w:val="24"/>
        </w:rPr>
        <w:t>fila</w:t>
      </w:r>
      <w:r w:rsidRPr="00C65BCB">
        <w:rPr>
          <w:rFonts w:ascii="Calibri" w:hAnsi="Calibri" w:cs="Arial"/>
          <w:szCs w:val="24"/>
        </w:rPr>
        <w:t xml:space="preserve"> esteja cheia.</w:t>
      </w:r>
      <w:r w:rsidR="00C65BCB" w:rsidRPr="00C65BCB">
        <w:rPr>
          <w:rFonts w:ascii="Calibri" w:hAnsi="Calibri" w:cs="Arial"/>
          <w:b/>
          <w:szCs w:val="24"/>
        </w:rPr>
        <w:t>(1)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4325CB" w14:paraId="7D4D5FE8" w14:textId="77777777" w:rsidTr="00F27FAF">
        <w:tc>
          <w:tcPr>
            <w:tcW w:w="10173" w:type="dxa"/>
          </w:tcPr>
          <w:p w14:paraId="646B23E8" w14:textId="6F66D7B4" w:rsidR="004325CB" w:rsidRPr="000F59EC" w:rsidRDefault="00B23544" w:rsidP="00F27F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76E04C9" wp14:editId="0B695130">
                  <wp:extent cx="3033818" cy="3300904"/>
                  <wp:effectExtent l="0" t="0" r="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Tela 2016-04-26 às 09.52.3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773" cy="33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5CB" w14:paraId="7420D59E" w14:textId="77777777" w:rsidTr="00F27FAF">
        <w:trPr>
          <w:trHeight w:val="3630"/>
        </w:trPr>
        <w:tc>
          <w:tcPr>
            <w:tcW w:w="10173" w:type="dxa"/>
          </w:tcPr>
          <w:p w14:paraId="1C654550" w14:textId="77777777" w:rsidR="004325CB" w:rsidRDefault="004325CB" w:rsidP="00F27F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szCs w:val="24"/>
              </w:rPr>
            </w:pPr>
          </w:p>
        </w:tc>
      </w:tr>
    </w:tbl>
    <w:p w14:paraId="7F31F977" w14:textId="77777777" w:rsidR="00F05690" w:rsidRDefault="00F05690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111F161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865DA6C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6794651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58B462C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B100163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0123976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6333F81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7181753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2438E5D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4B95D00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631B353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BB94754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DF222A0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D274E68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7F7D667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9E91976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E82C15E" w14:textId="77777777" w:rsidR="00C5579C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7C5CFA5" w14:textId="3D465853" w:rsidR="00C5579C" w:rsidRPr="00C65BCB" w:rsidRDefault="001C3719" w:rsidP="001C3719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3 – </w:t>
      </w:r>
      <w:r w:rsidRPr="00C65BCB">
        <w:rPr>
          <w:rFonts w:ascii="Calibri" w:hAnsi="Calibri" w:cs="Arial"/>
          <w:szCs w:val="24"/>
        </w:rPr>
        <w:t>Dado o seguinte trecho de có</w:t>
      </w:r>
      <w:r w:rsidR="00C5579C" w:rsidRPr="00C65BCB">
        <w:rPr>
          <w:rFonts w:ascii="Calibri" w:hAnsi="Calibri" w:cs="Arial"/>
          <w:szCs w:val="24"/>
        </w:rPr>
        <w:t>digo</w:t>
      </w:r>
      <w:r w:rsidR="00C65BCB" w:rsidRPr="00C65BCB">
        <w:rPr>
          <w:rFonts w:ascii="Calibri" w:hAnsi="Calibri" w:cs="Arial"/>
          <w:szCs w:val="24"/>
        </w:rPr>
        <w:t xml:space="preserve"> </w:t>
      </w:r>
      <w:r w:rsidR="00C65BCB" w:rsidRPr="00C65BCB">
        <w:rPr>
          <w:rFonts w:ascii="Calibri" w:hAnsi="Calibri" w:cs="Arial"/>
          <w:b/>
          <w:szCs w:val="24"/>
        </w:rPr>
        <w:t>(1)</w:t>
      </w:r>
    </w:p>
    <w:p w14:paraId="19B0F6DA" w14:textId="631923FA" w:rsidR="001C3719" w:rsidRPr="00C65BCB" w:rsidRDefault="005C0D4B" w:rsidP="00C557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>M</w:t>
      </w:r>
      <w:r w:rsidR="00C5579C" w:rsidRPr="00C65BCB">
        <w:rPr>
          <w:rFonts w:ascii="Calibri" w:hAnsi="Calibri" w:cs="Arial"/>
          <w:szCs w:val="24"/>
        </w:rPr>
        <w:t>ostre o que será exibido na tela.</w:t>
      </w:r>
    </w:p>
    <w:p w14:paraId="7DDD37BA" w14:textId="72DA4248" w:rsidR="00C5579C" w:rsidRPr="00C65BCB" w:rsidRDefault="00C5579C" w:rsidP="00C557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  <w:r w:rsidRPr="00C65BCB">
        <w:rPr>
          <w:rFonts w:ascii="Calibri" w:hAnsi="Calibri" w:cs="Arial"/>
          <w:szCs w:val="24"/>
        </w:rPr>
        <w:t>Implemente um método que receba o vetor “</w:t>
      </w:r>
      <w:r w:rsidR="005C0D4B" w:rsidRPr="00C65BCB">
        <w:rPr>
          <w:rFonts w:ascii="Calibri" w:hAnsi="Calibri" w:cs="Arial"/>
          <w:szCs w:val="24"/>
        </w:rPr>
        <w:t>DNA</w:t>
      </w:r>
      <w:r w:rsidRPr="00C65BCB">
        <w:rPr>
          <w:rFonts w:ascii="Calibri" w:hAnsi="Calibri" w:cs="Arial"/>
          <w:szCs w:val="24"/>
        </w:rPr>
        <w:t xml:space="preserve">”, linha 4, e que </w:t>
      </w:r>
      <w:r w:rsidR="007D3212" w:rsidRPr="00C65BCB">
        <w:rPr>
          <w:rFonts w:ascii="Calibri" w:hAnsi="Calibri" w:cs="Arial"/>
          <w:szCs w:val="24"/>
        </w:rPr>
        <w:t>inverta a sequencia;</w:t>
      </w:r>
    </w:p>
    <w:p w14:paraId="4761D0F5" w14:textId="77777777" w:rsidR="00C5579C" w:rsidRPr="001C3719" w:rsidRDefault="00C5579C" w:rsidP="001C371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B3C33A8" w14:textId="42109F4E" w:rsidR="00F05690" w:rsidRPr="002713F8" w:rsidRDefault="00C5579C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2BC5BDD" wp14:editId="33493BE1">
            <wp:extent cx="3739727" cy="332803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6-04-26 às 10.25.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41" cy="33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D64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1B551223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29A59405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4F51F457" w14:textId="74D74C83" w:rsidR="00C65BCB" w:rsidRPr="00C65BCB" w:rsidRDefault="00C65BCB" w:rsidP="00C65BCB">
      <w:pPr>
        <w:pStyle w:val="PargrafodaLista"/>
        <w:numPr>
          <w:ilvl w:val="0"/>
          <w:numId w:val="6"/>
        </w:numPr>
        <w:rPr>
          <w:rFonts w:asciiTheme="majorHAnsi" w:hAnsiTheme="majorHAnsi" w:cs="Nokia Pure"/>
        </w:rPr>
      </w:pPr>
      <w:r>
        <w:rPr>
          <w:rFonts w:asciiTheme="majorHAnsi" w:hAnsiTheme="majorHAnsi" w:cs="Nokia Pure"/>
        </w:rPr>
        <w:t>-</w:t>
      </w:r>
      <w:r w:rsidRPr="00C65BCB">
        <w:rPr>
          <w:rFonts w:asciiTheme="majorHAnsi" w:hAnsiTheme="majorHAnsi" w:cs="Nokia Pure"/>
        </w:rPr>
        <w:t>Conceitue e exemplifique o conceito FIFO</w:t>
      </w:r>
      <w:r>
        <w:rPr>
          <w:rFonts w:asciiTheme="majorHAnsi" w:hAnsiTheme="majorHAnsi" w:cs="Nokia Pure"/>
        </w:rPr>
        <w:t xml:space="preserve"> </w:t>
      </w:r>
      <w:r w:rsidRPr="00C65BCB">
        <w:rPr>
          <w:rFonts w:asciiTheme="majorHAnsi" w:hAnsiTheme="majorHAnsi" w:cs="Nokia Pure"/>
          <w:b/>
        </w:rPr>
        <w:t>(</w:t>
      </w:r>
      <w:r>
        <w:rPr>
          <w:rFonts w:asciiTheme="majorHAnsi" w:hAnsiTheme="majorHAnsi" w:cs="Nokia Pure"/>
          <w:b/>
        </w:rPr>
        <w:t>1</w:t>
      </w:r>
      <w:r w:rsidRPr="00C65BCB">
        <w:rPr>
          <w:rFonts w:asciiTheme="majorHAnsi" w:hAnsiTheme="majorHAnsi" w:cs="Nokia Pure"/>
          <w:b/>
        </w:rPr>
        <w:t>)</w:t>
      </w:r>
    </w:p>
    <w:p w14:paraId="22BBFFC7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FIFO (First In, First Out)</w:t>
      </w:r>
    </w:p>
    <w:p w14:paraId="215049BD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O primeiro a entrar é o primeiro a sair;</w:t>
      </w:r>
    </w:p>
    <w:p w14:paraId="2029A656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Este é o conceito de FILA</w:t>
      </w:r>
    </w:p>
    <w:p w14:paraId="78DF0070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É utilizado em alocação de recursos para impressão de documentos em uma impressora</w:t>
      </w:r>
    </w:p>
    <w:p w14:paraId="1E20C8AB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Atendimento de processos requisitados ao sistema operacional</w:t>
      </w:r>
    </w:p>
    <w:p w14:paraId="6ABF04E3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Ordenação do encaminhamento dos pacotes em um roteador</w:t>
      </w:r>
    </w:p>
    <w:p w14:paraId="161791A3" w14:textId="43CA5772" w:rsidR="00C65BCB" w:rsidRDefault="0021067C" w:rsidP="0021067C">
      <w:pPr>
        <w:ind w:left="360"/>
        <w:rPr>
          <w:rFonts w:asciiTheme="majorHAnsi" w:hAnsiTheme="majorHAnsi" w:cs="Nokia Pure"/>
        </w:rPr>
      </w:pPr>
      <w:r w:rsidRPr="0021067C">
        <w:rPr>
          <w:rFonts w:asciiTheme="majorHAnsi" w:hAnsiTheme="majorHAnsi" w:cs="Nokia Pure"/>
        </w:rPr>
        <w:t>Buffer para gravação de dados em mídia</w:t>
      </w:r>
    </w:p>
    <w:p w14:paraId="448986BB" w14:textId="77777777" w:rsidR="0021067C" w:rsidRPr="0021067C" w:rsidRDefault="0021067C" w:rsidP="0021067C">
      <w:pPr>
        <w:ind w:left="360"/>
        <w:rPr>
          <w:rFonts w:asciiTheme="majorHAnsi" w:hAnsiTheme="majorHAnsi" w:cs="Nokia Pure"/>
        </w:rPr>
      </w:pPr>
    </w:p>
    <w:p w14:paraId="213AE080" w14:textId="6582C537" w:rsidR="00C65BCB" w:rsidRPr="00C65BCB" w:rsidRDefault="00C65BCB" w:rsidP="00C65BCB">
      <w:pPr>
        <w:pStyle w:val="PargrafodaLista"/>
        <w:numPr>
          <w:ilvl w:val="0"/>
          <w:numId w:val="6"/>
        </w:numPr>
        <w:rPr>
          <w:rFonts w:asciiTheme="majorHAnsi" w:hAnsiTheme="majorHAnsi" w:cs="Nokia Pure"/>
        </w:rPr>
      </w:pPr>
      <w:r w:rsidRPr="00C65BCB">
        <w:rPr>
          <w:rFonts w:asciiTheme="majorHAnsi" w:hAnsiTheme="majorHAnsi" w:cs="Nokia Pure"/>
        </w:rPr>
        <w:t>Conceitue e exemplifique o conceito LIFO;</w:t>
      </w:r>
      <w:r w:rsidRPr="00C65BCB">
        <w:rPr>
          <w:rFonts w:asciiTheme="majorHAnsi" w:hAnsiTheme="majorHAnsi" w:cs="Nokia Pure"/>
          <w:b/>
        </w:rPr>
        <w:t xml:space="preserve"> (</w:t>
      </w:r>
      <w:r>
        <w:rPr>
          <w:rFonts w:asciiTheme="majorHAnsi" w:hAnsiTheme="majorHAnsi" w:cs="Nokia Pure"/>
          <w:b/>
        </w:rPr>
        <w:t>1</w:t>
      </w:r>
      <w:r w:rsidRPr="00C65BCB">
        <w:rPr>
          <w:rFonts w:asciiTheme="majorHAnsi" w:hAnsiTheme="majorHAnsi" w:cs="Nokia Pure"/>
          <w:b/>
        </w:rPr>
        <w:t>)</w:t>
      </w:r>
    </w:p>
    <w:p w14:paraId="6F712D30" w14:textId="77777777" w:rsidR="0021067C" w:rsidRPr="0021067C" w:rsidRDefault="0021067C" w:rsidP="0021067C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 w:rsidRPr="0021067C">
        <w:rPr>
          <w:rFonts w:ascii="Arial" w:hAnsi="Arial" w:cs="Arial"/>
          <w:szCs w:val="24"/>
        </w:rPr>
        <w:t>LIFO (Last In, First Out)</w:t>
      </w:r>
    </w:p>
    <w:p w14:paraId="63DF780E" w14:textId="77777777" w:rsidR="0021067C" w:rsidRPr="0021067C" w:rsidRDefault="0021067C" w:rsidP="0021067C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bookmarkStart w:id="0" w:name="_GoBack"/>
      <w:bookmarkEnd w:id="0"/>
      <w:r w:rsidRPr="0021067C">
        <w:rPr>
          <w:rFonts w:ascii="Arial" w:hAnsi="Arial" w:cs="Arial"/>
          <w:szCs w:val="24"/>
        </w:rPr>
        <w:t>O ultimo a entrar é o primeiro a sair.</w:t>
      </w:r>
    </w:p>
    <w:p w14:paraId="0F0DA767" w14:textId="77777777" w:rsidR="0021067C" w:rsidRPr="0021067C" w:rsidRDefault="0021067C" w:rsidP="0021067C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 w:rsidRPr="0021067C">
        <w:rPr>
          <w:rFonts w:ascii="Arial" w:hAnsi="Arial" w:cs="Arial"/>
          <w:szCs w:val="24"/>
        </w:rPr>
        <w:t>Este é o conceito de PILHA</w:t>
      </w:r>
    </w:p>
    <w:p w14:paraId="19DBC6A1" w14:textId="77777777" w:rsidR="0021067C" w:rsidRPr="0021067C" w:rsidRDefault="0021067C" w:rsidP="0021067C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 w:rsidRPr="0021067C">
        <w:rPr>
          <w:rFonts w:ascii="Arial" w:hAnsi="Arial" w:cs="Arial"/>
          <w:szCs w:val="24"/>
        </w:rPr>
        <w:t>É utilizado em funções recursivas em compiladores</w:t>
      </w:r>
    </w:p>
    <w:p w14:paraId="1F5FC869" w14:textId="77777777" w:rsidR="0021067C" w:rsidRPr="0021067C" w:rsidRDefault="0021067C" w:rsidP="0021067C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 w:rsidRPr="0021067C">
        <w:rPr>
          <w:rFonts w:ascii="Arial" w:hAnsi="Arial" w:cs="Arial"/>
          <w:szCs w:val="24"/>
        </w:rPr>
        <w:t>Mecanismo de desfazer/refazer dos editores de texto</w:t>
      </w:r>
    </w:p>
    <w:p w14:paraId="502C4C59" w14:textId="38982748" w:rsidR="00F05690" w:rsidRPr="002713F8" w:rsidRDefault="0021067C" w:rsidP="0021067C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 w:rsidRPr="0021067C">
        <w:rPr>
          <w:rFonts w:ascii="Arial" w:hAnsi="Arial" w:cs="Arial"/>
          <w:szCs w:val="24"/>
        </w:rPr>
        <w:t>Navegação entre páginas Web</w:t>
      </w:r>
    </w:p>
    <w:p w14:paraId="4E79C594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309D910A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27D1F10B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3C19069E" w14:textId="77777777" w:rsidR="00F05690" w:rsidRPr="002713F8" w:rsidRDefault="00F05690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400D0DCD" w14:textId="77777777" w:rsidR="00434F47" w:rsidRPr="0070637B" w:rsidRDefault="00434F47" w:rsidP="00434F47">
      <w:pPr>
        <w:tabs>
          <w:tab w:val="left" w:pos="142"/>
          <w:tab w:val="left" w:pos="180"/>
        </w:tabs>
        <w:spacing w:line="360" w:lineRule="auto"/>
      </w:pPr>
      <w:r w:rsidRPr="001044B6">
        <w:rPr>
          <w:b/>
        </w:rPr>
        <w:t>1-</w:t>
      </w:r>
      <w:r w:rsidRPr="0070637B">
        <w:t xml:space="preserve"> Questão retirada da prova do ENADE 2014.(</w:t>
      </w:r>
      <w:r>
        <w:t>1</w:t>
      </w:r>
      <w:r w:rsidRPr="0070637B">
        <w:t>)</w:t>
      </w:r>
    </w:p>
    <w:p w14:paraId="4FD7561A" w14:textId="77777777" w:rsidR="00434F47" w:rsidRPr="0070637B" w:rsidRDefault="00434F47" w:rsidP="00434F47">
      <w:pPr>
        <w:tabs>
          <w:tab w:val="left" w:pos="142"/>
        </w:tabs>
        <w:spacing w:line="360" w:lineRule="auto"/>
        <w:rPr>
          <w:b/>
        </w:rPr>
      </w:pPr>
      <w:r w:rsidRPr="0070637B">
        <w:rPr>
          <w:b/>
          <w:noProof/>
        </w:rPr>
        <w:lastRenderedPageBreak/>
        <w:drawing>
          <wp:inline distT="0" distB="0" distL="0" distR="0" wp14:anchorId="130EFB1D" wp14:editId="40C44EF1">
            <wp:extent cx="6897370" cy="4117095"/>
            <wp:effectExtent l="0" t="0" r="1143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6-29 às 16.47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42" cy="41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687" w14:textId="77777777" w:rsidR="00C8561B" w:rsidRPr="002713F8" w:rsidRDefault="00C8561B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6B3E8B33" w14:textId="77777777" w:rsidR="002713F8" w:rsidRPr="002713F8" w:rsidRDefault="002713F8" w:rsidP="002713F8">
      <w:pPr>
        <w:autoSpaceDE w:val="0"/>
        <w:autoSpaceDN w:val="0"/>
        <w:adjustRightInd w:val="0"/>
        <w:jc w:val="left"/>
        <w:rPr>
          <w:color w:val="000000"/>
          <w:szCs w:val="24"/>
        </w:rPr>
      </w:pPr>
    </w:p>
    <w:p w14:paraId="596F1AD0" w14:textId="77777777" w:rsidR="002713F8" w:rsidRPr="002713F8" w:rsidRDefault="002713F8" w:rsidP="002713F8">
      <w:pPr>
        <w:autoSpaceDE w:val="0"/>
        <w:autoSpaceDN w:val="0"/>
        <w:adjustRightInd w:val="0"/>
        <w:jc w:val="left"/>
        <w:rPr>
          <w:color w:val="000000"/>
          <w:szCs w:val="24"/>
        </w:rPr>
      </w:pPr>
    </w:p>
    <w:p w14:paraId="61C09B27" w14:textId="77777777" w:rsidR="002713F8" w:rsidRDefault="002713F8" w:rsidP="002713F8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66C867E3" w14:textId="69FA2F33" w:rsidR="00F05690" w:rsidRPr="002713F8" w:rsidRDefault="00F05690" w:rsidP="002713F8">
      <w:pPr>
        <w:autoSpaceDE w:val="0"/>
        <w:autoSpaceDN w:val="0"/>
        <w:adjustRightInd w:val="0"/>
        <w:jc w:val="center"/>
        <w:rPr>
          <w:rFonts w:ascii="Arial" w:hAnsi="Arial" w:cs="Arial"/>
          <w:szCs w:val="24"/>
        </w:rPr>
      </w:pPr>
      <w:r w:rsidRPr="002713F8">
        <w:rPr>
          <w:color w:val="000000"/>
          <w:sz w:val="27"/>
          <w:szCs w:val="27"/>
        </w:rPr>
        <w:br/>
      </w:r>
      <w:r w:rsidRPr="002713F8">
        <w:rPr>
          <w:color w:val="000000"/>
          <w:sz w:val="27"/>
          <w:szCs w:val="27"/>
        </w:rPr>
        <w:br/>
      </w:r>
    </w:p>
    <w:sectPr w:rsidR="00F05690" w:rsidRPr="002713F8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D4028" w14:textId="77777777" w:rsidR="00103B69" w:rsidRDefault="00103B69" w:rsidP="00E724D1">
      <w:r>
        <w:separator/>
      </w:r>
    </w:p>
  </w:endnote>
  <w:endnote w:type="continuationSeparator" w:id="0">
    <w:p w14:paraId="66F76E2F" w14:textId="77777777" w:rsidR="00103B69" w:rsidRDefault="00103B69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kia Pure">
    <w:charset w:val="00"/>
    <w:family w:val="swiss"/>
    <w:pitch w:val="variable"/>
    <w:sig w:usb0="A100AAAF" w:usb1="D00078FB" w:usb2="00000008" w:usb3="00000000" w:csb0="0001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05B86" w14:textId="77777777" w:rsidR="00103B69" w:rsidRDefault="00103B69" w:rsidP="00E724D1">
      <w:r>
        <w:separator/>
      </w:r>
    </w:p>
  </w:footnote>
  <w:footnote w:type="continuationSeparator" w:id="0">
    <w:p w14:paraId="637C089A" w14:textId="77777777" w:rsidR="00103B69" w:rsidRDefault="00103B69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2CB4"/>
    <w:multiLevelType w:val="hybridMultilevel"/>
    <w:tmpl w:val="49F257BA"/>
    <w:lvl w:ilvl="0" w:tplc="F5C0580C">
      <w:start w:val="1"/>
      <w:numFmt w:val="upperLetter"/>
      <w:lvlText w:val="%1-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C13773C"/>
    <w:multiLevelType w:val="hybridMultilevel"/>
    <w:tmpl w:val="24CABAF2"/>
    <w:lvl w:ilvl="0" w:tplc="67DAB1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C0FD2"/>
    <w:multiLevelType w:val="hybridMultilevel"/>
    <w:tmpl w:val="ABE85088"/>
    <w:lvl w:ilvl="0" w:tplc="E58A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A32"/>
    <w:multiLevelType w:val="hybridMultilevel"/>
    <w:tmpl w:val="FF4458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B47540"/>
    <w:multiLevelType w:val="hybridMultilevel"/>
    <w:tmpl w:val="147AD158"/>
    <w:lvl w:ilvl="0" w:tplc="E260125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062958"/>
    <w:multiLevelType w:val="hybridMultilevel"/>
    <w:tmpl w:val="AD424904"/>
    <w:lvl w:ilvl="0" w:tplc="8F2CF7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15"/>
    <w:rsid w:val="00007990"/>
    <w:rsid w:val="0003022B"/>
    <w:rsid w:val="00037DA1"/>
    <w:rsid w:val="000457F9"/>
    <w:rsid w:val="00046C74"/>
    <w:rsid w:val="00084654"/>
    <w:rsid w:val="00093FAD"/>
    <w:rsid w:val="000C2080"/>
    <w:rsid w:val="000C48C2"/>
    <w:rsid w:val="000D0A9E"/>
    <w:rsid w:val="000E2823"/>
    <w:rsid w:val="000F59EC"/>
    <w:rsid w:val="000F5CDA"/>
    <w:rsid w:val="00101B3F"/>
    <w:rsid w:val="00103B69"/>
    <w:rsid w:val="001169E4"/>
    <w:rsid w:val="00122530"/>
    <w:rsid w:val="001352FF"/>
    <w:rsid w:val="0016504B"/>
    <w:rsid w:val="001669D6"/>
    <w:rsid w:val="0017625B"/>
    <w:rsid w:val="001840BD"/>
    <w:rsid w:val="00186205"/>
    <w:rsid w:val="0019330D"/>
    <w:rsid w:val="001B3FB9"/>
    <w:rsid w:val="001C022A"/>
    <w:rsid w:val="001C20C6"/>
    <w:rsid w:val="001C3719"/>
    <w:rsid w:val="001D2796"/>
    <w:rsid w:val="001D67E0"/>
    <w:rsid w:val="001E486A"/>
    <w:rsid w:val="001E6F94"/>
    <w:rsid w:val="002024D1"/>
    <w:rsid w:val="002105C7"/>
    <w:rsid w:val="0021067C"/>
    <w:rsid w:val="00216F6C"/>
    <w:rsid w:val="00233F60"/>
    <w:rsid w:val="00235CFD"/>
    <w:rsid w:val="00253CDF"/>
    <w:rsid w:val="002713F8"/>
    <w:rsid w:val="00277A0E"/>
    <w:rsid w:val="002819B2"/>
    <w:rsid w:val="00281BA8"/>
    <w:rsid w:val="002915C6"/>
    <w:rsid w:val="00293AD6"/>
    <w:rsid w:val="00294F68"/>
    <w:rsid w:val="002B3932"/>
    <w:rsid w:val="002D00C3"/>
    <w:rsid w:val="002F5D30"/>
    <w:rsid w:val="002F6129"/>
    <w:rsid w:val="00316A20"/>
    <w:rsid w:val="00337CBF"/>
    <w:rsid w:val="00354C10"/>
    <w:rsid w:val="003742C2"/>
    <w:rsid w:val="003744F7"/>
    <w:rsid w:val="0038079A"/>
    <w:rsid w:val="003908FD"/>
    <w:rsid w:val="00395EC4"/>
    <w:rsid w:val="003C6219"/>
    <w:rsid w:val="003F1023"/>
    <w:rsid w:val="003F41FE"/>
    <w:rsid w:val="00404BE2"/>
    <w:rsid w:val="00411263"/>
    <w:rsid w:val="00412A15"/>
    <w:rsid w:val="00412DCA"/>
    <w:rsid w:val="00426980"/>
    <w:rsid w:val="004303B6"/>
    <w:rsid w:val="004325CB"/>
    <w:rsid w:val="00432F11"/>
    <w:rsid w:val="00434F47"/>
    <w:rsid w:val="00442860"/>
    <w:rsid w:val="004502AE"/>
    <w:rsid w:val="0046232B"/>
    <w:rsid w:val="00467BF9"/>
    <w:rsid w:val="00476960"/>
    <w:rsid w:val="00496D6B"/>
    <w:rsid w:val="004C3A6D"/>
    <w:rsid w:val="004E247E"/>
    <w:rsid w:val="004F4B2F"/>
    <w:rsid w:val="005030C2"/>
    <w:rsid w:val="005120E6"/>
    <w:rsid w:val="005259C5"/>
    <w:rsid w:val="00533DB5"/>
    <w:rsid w:val="00546478"/>
    <w:rsid w:val="00560CE5"/>
    <w:rsid w:val="00560E05"/>
    <w:rsid w:val="00561570"/>
    <w:rsid w:val="0056631B"/>
    <w:rsid w:val="00577C2D"/>
    <w:rsid w:val="005870CC"/>
    <w:rsid w:val="00593301"/>
    <w:rsid w:val="00593DD9"/>
    <w:rsid w:val="005C0D4B"/>
    <w:rsid w:val="005C3C8E"/>
    <w:rsid w:val="005D1206"/>
    <w:rsid w:val="005E1A75"/>
    <w:rsid w:val="005E5DF5"/>
    <w:rsid w:val="00604C64"/>
    <w:rsid w:val="0061088E"/>
    <w:rsid w:val="00620A5B"/>
    <w:rsid w:val="006229BA"/>
    <w:rsid w:val="0063375B"/>
    <w:rsid w:val="00652798"/>
    <w:rsid w:val="00654511"/>
    <w:rsid w:val="00661A1A"/>
    <w:rsid w:val="00661D80"/>
    <w:rsid w:val="006646D8"/>
    <w:rsid w:val="00671864"/>
    <w:rsid w:val="00673AE6"/>
    <w:rsid w:val="0068465A"/>
    <w:rsid w:val="0068553C"/>
    <w:rsid w:val="00697CE4"/>
    <w:rsid w:val="006B77E0"/>
    <w:rsid w:val="006C5B47"/>
    <w:rsid w:val="007043B3"/>
    <w:rsid w:val="007107C0"/>
    <w:rsid w:val="0073582D"/>
    <w:rsid w:val="0074148A"/>
    <w:rsid w:val="00750E90"/>
    <w:rsid w:val="007567CB"/>
    <w:rsid w:val="00765BF9"/>
    <w:rsid w:val="00774838"/>
    <w:rsid w:val="0078411E"/>
    <w:rsid w:val="007B5A8B"/>
    <w:rsid w:val="007D3212"/>
    <w:rsid w:val="007F34E1"/>
    <w:rsid w:val="00804374"/>
    <w:rsid w:val="00810A17"/>
    <w:rsid w:val="008151C2"/>
    <w:rsid w:val="00826712"/>
    <w:rsid w:val="0083163D"/>
    <w:rsid w:val="008642A5"/>
    <w:rsid w:val="008867F8"/>
    <w:rsid w:val="008A1063"/>
    <w:rsid w:val="008A3CEE"/>
    <w:rsid w:val="008B7363"/>
    <w:rsid w:val="008C5ED1"/>
    <w:rsid w:val="008D330E"/>
    <w:rsid w:val="008E2642"/>
    <w:rsid w:val="009137CA"/>
    <w:rsid w:val="00923437"/>
    <w:rsid w:val="009309DD"/>
    <w:rsid w:val="0094180A"/>
    <w:rsid w:val="00951AEC"/>
    <w:rsid w:val="0095309A"/>
    <w:rsid w:val="00954F74"/>
    <w:rsid w:val="00972ED4"/>
    <w:rsid w:val="0098261F"/>
    <w:rsid w:val="00985DFB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31A76"/>
    <w:rsid w:val="00A66569"/>
    <w:rsid w:val="00A7317C"/>
    <w:rsid w:val="00A84578"/>
    <w:rsid w:val="00A85F0D"/>
    <w:rsid w:val="00AB3D30"/>
    <w:rsid w:val="00AC0E49"/>
    <w:rsid w:val="00AC7251"/>
    <w:rsid w:val="00AD02C8"/>
    <w:rsid w:val="00AF1282"/>
    <w:rsid w:val="00B02090"/>
    <w:rsid w:val="00B23544"/>
    <w:rsid w:val="00B2721B"/>
    <w:rsid w:val="00B44AC4"/>
    <w:rsid w:val="00B558E2"/>
    <w:rsid w:val="00B652B5"/>
    <w:rsid w:val="00B72F5B"/>
    <w:rsid w:val="00BA0678"/>
    <w:rsid w:val="00BA1E2A"/>
    <w:rsid w:val="00BC6E4B"/>
    <w:rsid w:val="00C063D2"/>
    <w:rsid w:val="00C16667"/>
    <w:rsid w:val="00C5579C"/>
    <w:rsid w:val="00C574A1"/>
    <w:rsid w:val="00C579E0"/>
    <w:rsid w:val="00C61AB7"/>
    <w:rsid w:val="00C65BCB"/>
    <w:rsid w:val="00C731D4"/>
    <w:rsid w:val="00C83EBC"/>
    <w:rsid w:val="00C8561B"/>
    <w:rsid w:val="00CA216D"/>
    <w:rsid w:val="00CB3EFC"/>
    <w:rsid w:val="00CB711A"/>
    <w:rsid w:val="00CE565C"/>
    <w:rsid w:val="00D169B4"/>
    <w:rsid w:val="00D17E01"/>
    <w:rsid w:val="00D33C9A"/>
    <w:rsid w:val="00D40E25"/>
    <w:rsid w:val="00D43E6F"/>
    <w:rsid w:val="00D501CC"/>
    <w:rsid w:val="00D70DBB"/>
    <w:rsid w:val="00D81522"/>
    <w:rsid w:val="00D90BCC"/>
    <w:rsid w:val="00D97A15"/>
    <w:rsid w:val="00DB359C"/>
    <w:rsid w:val="00DB4C57"/>
    <w:rsid w:val="00DB4FFB"/>
    <w:rsid w:val="00DD0C39"/>
    <w:rsid w:val="00DE77B5"/>
    <w:rsid w:val="00DF2851"/>
    <w:rsid w:val="00DF7E5E"/>
    <w:rsid w:val="00E145C7"/>
    <w:rsid w:val="00E153E0"/>
    <w:rsid w:val="00E279D9"/>
    <w:rsid w:val="00E331C6"/>
    <w:rsid w:val="00E44DEF"/>
    <w:rsid w:val="00E45257"/>
    <w:rsid w:val="00E45791"/>
    <w:rsid w:val="00E46761"/>
    <w:rsid w:val="00E500B6"/>
    <w:rsid w:val="00E61330"/>
    <w:rsid w:val="00E724D1"/>
    <w:rsid w:val="00E72DD4"/>
    <w:rsid w:val="00E775C0"/>
    <w:rsid w:val="00E8427D"/>
    <w:rsid w:val="00E9410B"/>
    <w:rsid w:val="00EA0839"/>
    <w:rsid w:val="00EA2A8F"/>
    <w:rsid w:val="00EB27D5"/>
    <w:rsid w:val="00EB3D0E"/>
    <w:rsid w:val="00EC3F91"/>
    <w:rsid w:val="00EC7586"/>
    <w:rsid w:val="00EE620A"/>
    <w:rsid w:val="00EF28A2"/>
    <w:rsid w:val="00F02583"/>
    <w:rsid w:val="00F05690"/>
    <w:rsid w:val="00F061FF"/>
    <w:rsid w:val="00F12753"/>
    <w:rsid w:val="00F3493B"/>
    <w:rsid w:val="00F64EFF"/>
    <w:rsid w:val="00F66BFF"/>
    <w:rsid w:val="00F83973"/>
    <w:rsid w:val="00F945FF"/>
    <w:rsid w:val="00FA711A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C37ED"/>
  <w15:docId w15:val="{D281C742-2040-457F-A31B-72F39FF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06ED3-6D2F-4E8C-A29F-CDC697A8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Atividades SI</Template>
  <TotalTime>1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THALISON BARBOSA BAUER</cp:lastModifiedBy>
  <cp:revision>4</cp:revision>
  <cp:lastPrinted>2013-07-02T20:36:00Z</cp:lastPrinted>
  <dcterms:created xsi:type="dcterms:W3CDTF">2016-09-27T21:57:00Z</dcterms:created>
  <dcterms:modified xsi:type="dcterms:W3CDTF">2016-09-27T23:41:00Z</dcterms:modified>
</cp:coreProperties>
</file>